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A4070" w14:textId="77777777" w:rsidR="003B39DA" w:rsidRDefault="003B39DA" w:rsidP="003B39DA">
      <w:pPr>
        <w:pStyle w:val="Heading2"/>
      </w:pPr>
      <w:r>
        <w:t>Initial Project Overview</w:t>
      </w:r>
    </w:p>
    <w:p w14:paraId="6006D15E" w14:textId="77777777" w:rsidR="003B39DA" w:rsidRDefault="003B39DA" w:rsidP="003B39DA">
      <w:pPr>
        <w:pStyle w:val="Heading2"/>
      </w:pPr>
      <w:r w:rsidRPr="0026635D">
        <w:t xml:space="preserve">SOC10101 Honours Project (40 Credits)                                                      </w:t>
      </w:r>
    </w:p>
    <w:p w14:paraId="009AE456" w14:textId="3F010D36" w:rsidR="003B39DA" w:rsidRDefault="003B39DA" w:rsidP="003B39DA">
      <w:pPr>
        <w:pStyle w:val="Heading3"/>
      </w:pPr>
      <w:r>
        <w:t>Title</w:t>
      </w:r>
      <w:r w:rsidR="004C7BD3">
        <w:t xml:space="preserve"> of Project</w:t>
      </w:r>
      <w:r>
        <w:t>:</w:t>
      </w:r>
    </w:p>
    <w:p w14:paraId="6A464372" w14:textId="783B2B42" w:rsidR="00F54F96" w:rsidRPr="00E3216A" w:rsidRDefault="00E3216A" w:rsidP="00E3216A">
      <w:r>
        <w:t xml:space="preserve">An </w:t>
      </w:r>
      <w:r w:rsidR="00F54F96">
        <w:t xml:space="preserve">Analysis of Neural Machine Translation </w:t>
      </w:r>
      <w:r w:rsidR="005F4DCC">
        <w:t>Approaches</w:t>
      </w:r>
      <w:r w:rsidR="00F54F96">
        <w:t xml:space="preserve"> for </w:t>
      </w:r>
      <w:r w:rsidR="005F4DCC">
        <w:t xml:space="preserve">a </w:t>
      </w:r>
      <w:r w:rsidR="00F54F96">
        <w:t>Low-Resource Language</w:t>
      </w:r>
      <w:r w:rsidR="005F4DCC">
        <w:t xml:space="preserve"> (</w:t>
      </w:r>
      <w:r w:rsidR="004F6757">
        <w:t xml:space="preserve">Scottish </w:t>
      </w:r>
      <w:r w:rsidR="005F4DCC">
        <w:t>Gaelic)</w:t>
      </w:r>
    </w:p>
    <w:p w14:paraId="51365AE8" w14:textId="77777777" w:rsidR="003B39DA" w:rsidRPr="004C7BD3" w:rsidRDefault="003B39DA" w:rsidP="003B39DA">
      <w:pPr>
        <w:pStyle w:val="Heading3"/>
        <w:rPr>
          <w:u w:val="single"/>
        </w:rPr>
      </w:pPr>
      <w:r w:rsidRPr="004C7BD3">
        <w:rPr>
          <w:u w:val="single"/>
        </w:rPr>
        <w:t>Overview of Project Content and Milestones</w:t>
      </w:r>
    </w:p>
    <w:p w14:paraId="54010B69" w14:textId="30F15838" w:rsidR="00E7564E" w:rsidRDefault="0070353F" w:rsidP="001F39D1">
      <w:r>
        <w:t xml:space="preserve">To </w:t>
      </w:r>
      <w:r w:rsidR="00B413AB">
        <w:t xml:space="preserve">research, implement and </w:t>
      </w:r>
      <w:r w:rsidR="00815425">
        <w:t>analyse</w:t>
      </w:r>
      <w:r>
        <w:t xml:space="preserve"> </w:t>
      </w:r>
      <w:r w:rsidR="00410E2B">
        <w:t xml:space="preserve">the different approaches used in Neural Machine Translation and </w:t>
      </w:r>
      <w:r w:rsidR="00B30626">
        <w:t xml:space="preserve">determine which </w:t>
      </w:r>
      <w:r w:rsidR="008A22FC">
        <w:t>are</w:t>
      </w:r>
      <w:r w:rsidR="00D63A12">
        <w:t xml:space="preserve"> best suited for low resource languages</w:t>
      </w:r>
    </w:p>
    <w:p w14:paraId="45846CC4" w14:textId="3BB04292" w:rsidR="00F317CA" w:rsidRDefault="00F317CA" w:rsidP="001F39D1">
      <w:r>
        <w:t>Milestones:</w:t>
      </w:r>
    </w:p>
    <w:p w14:paraId="10E581B4" w14:textId="6D323ADA" w:rsidR="007A0057" w:rsidRDefault="007A0057" w:rsidP="00F317CA">
      <w:pPr>
        <w:pStyle w:val="ListParagraph"/>
        <w:numPr>
          <w:ilvl w:val="0"/>
          <w:numId w:val="34"/>
        </w:numPr>
      </w:pPr>
      <w:r>
        <w:t>Introduction complete</w:t>
      </w:r>
    </w:p>
    <w:p w14:paraId="73F6B3FA" w14:textId="3CE3F973" w:rsidR="00F317CA" w:rsidRDefault="00F317CA" w:rsidP="00F317CA">
      <w:pPr>
        <w:pStyle w:val="ListParagraph"/>
        <w:numPr>
          <w:ilvl w:val="0"/>
          <w:numId w:val="34"/>
        </w:numPr>
      </w:pPr>
      <w:r>
        <w:t>Literature review complete</w:t>
      </w:r>
    </w:p>
    <w:p w14:paraId="20CC3EA7" w14:textId="77777777" w:rsidR="002C0D3D" w:rsidRDefault="0035192F" w:rsidP="00F317CA">
      <w:pPr>
        <w:pStyle w:val="ListParagraph"/>
        <w:numPr>
          <w:ilvl w:val="0"/>
          <w:numId w:val="34"/>
        </w:numPr>
      </w:pPr>
      <w:r>
        <w:t>NMT</w:t>
      </w:r>
      <w:r w:rsidR="0062467E">
        <w:t xml:space="preserve"> training data</w:t>
      </w:r>
      <w:r w:rsidR="002C0D3D">
        <w:t xml:space="preserve"> obtained and cleaned</w:t>
      </w:r>
    </w:p>
    <w:p w14:paraId="6614B9E0" w14:textId="77777777" w:rsidR="002C0D3D" w:rsidRDefault="002C0D3D" w:rsidP="00F317CA">
      <w:pPr>
        <w:pStyle w:val="ListParagraph"/>
        <w:numPr>
          <w:ilvl w:val="0"/>
          <w:numId w:val="34"/>
        </w:numPr>
      </w:pPr>
      <w:r>
        <w:t>NMT models implemented</w:t>
      </w:r>
    </w:p>
    <w:p w14:paraId="214ECB98" w14:textId="57235FC3" w:rsidR="00F317CA" w:rsidRDefault="00DA7965" w:rsidP="00F317CA">
      <w:pPr>
        <w:pStyle w:val="ListParagraph"/>
        <w:numPr>
          <w:ilvl w:val="0"/>
          <w:numId w:val="34"/>
        </w:numPr>
      </w:pPr>
      <w:r>
        <w:t>Analysis of the NMT models conducted</w:t>
      </w:r>
    </w:p>
    <w:p w14:paraId="031D8D4A" w14:textId="39C94620" w:rsidR="00DA7965" w:rsidRDefault="00F9669D" w:rsidP="00F317CA">
      <w:pPr>
        <w:pStyle w:val="ListParagraph"/>
        <w:numPr>
          <w:ilvl w:val="0"/>
          <w:numId w:val="34"/>
        </w:numPr>
      </w:pPr>
      <w:r>
        <w:t xml:space="preserve">Write </w:t>
      </w:r>
      <w:r w:rsidR="0008576D">
        <w:t xml:space="preserve">remaining parts of </w:t>
      </w:r>
      <w:r w:rsidR="00EF4585">
        <w:t xml:space="preserve">the </w:t>
      </w:r>
      <w:r>
        <w:t xml:space="preserve">dissertation based on </w:t>
      </w:r>
      <w:r w:rsidR="000E6CAD">
        <w:t>the work carried out</w:t>
      </w:r>
    </w:p>
    <w:p w14:paraId="1996F3E1" w14:textId="77777777" w:rsidR="003B39DA" w:rsidRDefault="003B39DA" w:rsidP="003B39DA">
      <w:pPr>
        <w:pStyle w:val="Heading3"/>
      </w:pPr>
      <w:r>
        <w:t>The Main Deliverable(s)</w:t>
      </w:r>
      <w:r w:rsidR="004C7BD3">
        <w:t>:</w:t>
      </w:r>
    </w:p>
    <w:p w14:paraId="670F6F2F" w14:textId="12CC7E81" w:rsidR="005B04EC" w:rsidRDefault="001A42A9" w:rsidP="00C456C0">
      <w:pPr>
        <w:pStyle w:val="ListParagraph"/>
        <w:numPr>
          <w:ilvl w:val="0"/>
          <w:numId w:val="32"/>
        </w:numPr>
      </w:pPr>
      <w:r>
        <w:t>A literature review that covers prior research</w:t>
      </w:r>
      <w:r w:rsidR="001C16EB">
        <w:t xml:space="preserve"> </w:t>
      </w:r>
      <w:r w:rsidR="002331D4">
        <w:t xml:space="preserve">which </w:t>
      </w:r>
      <w:r w:rsidR="00445590">
        <w:t>identif</w:t>
      </w:r>
      <w:r w:rsidR="001C16EB">
        <w:t>y</w:t>
      </w:r>
      <w:r w:rsidR="00445590">
        <w:t xml:space="preserve"> various approaches </w:t>
      </w:r>
      <w:r>
        <w:t xml:space="preserve">in the area </w:t>
      </w:r>
      <w:r w:rsidR="00EB2467">
        <w:t xml:space="preserve">of </w:t>
      </w:r>
      <w:r>
        <w:t>Neural Machine Translation</w:t>
      </w:r>
      <w:r w:rsidR="00207BB6">
        <w:t xml:space="preserve"> </w:t>
      </w:r>
      <w:r w:rsidR="00DE7E70">
        <w:t>and the challenges that need to be overcome in order to improve translation quality for low-resource language training data.</w:t>
      </w:r>
      <w:r w:rsidR="005963AF">
        <w:t xml:space="preserve"> </w:t>
      </w:r>
    </w:p>
    <w:p w14:paraId="0EA75A3F" w14:textId="1F4848CB" w:rsidR="00620054" w:rsidRDefault="00BE5425" w:rsidP="00C456C0">
      <w:pPr>
        <w:pStyle w:val="ListParagraph"/>
        <w:numPr>
          <w:ilvl w:val="0"/>
          <w:numId w:val="32"/>
        </w:numPr>
      </w:pPr>
      <w:r>
        <w:t>Multiple</w:t>
      </w:r>
      <w:r w:rsidR="00033D33">
        <w:t xml:space="preserve"> models for machine translation to </w:t>
      </w:r>
      <w:r w:rsidR="00A448AF">
        <w:t>Gaelic languages</w:t>
      </w:r>
    </w:p>
    <w:p w14:paraId="7030E886" w14:textId="0E2CEC7D" w:rsidR="00347908" w:rsidRDefault="00E17AA2" w:rsidP="00C456C0">
      <w:pPr>
        <w:pStyle w:val="ListParagraph"/>
        <w:numPr>
          <w:ilvl w:val="0"/>
          <w:numId w:val="32"/>
        </w:numPr>
      </w:pPr>
      <w:r>
        <w:t xml:space="preserve">Visualisations to help </w:t>
      </w:r>
      <w:r w:rsidR="00FD3305">
        <w:t xml:space="preserve">demonstrate the accuracy of </w:t>
      </w:r>
      <w:r w:rsidR="0017275F">
        <w:t>translations from each model</w:t>
      </w:r>
    </w:p>
    <w:p w14:paraId="35BC018C" w14:textId="390F9445" w:rsidR="00377F25" w:rsidRDefault="000D31A5" w:rsidP="00C456C0">
      <w:pPr>
        <w:pStyle w:val="ListParagraph"/>
        <w:numPr>
          <w:ilvl w:val="0"/>
          <w:numId w:val="32"/>
        </w:numPr>
      </w:pPr>
      <w:r>
        <w:t xml:space="preserve">A detailed analysis of the different </w:t>
      </w:r>
      <w:r w:rsidR="00425AB2">
        <w:t>neural</w:t>
      </w:r>
      <w:r w:rsidR="00042802">
        <w:t xml:space="preserve"> </w:t>
      </w:r>
      <w:r>
        <w:t>models</w:t>
      </w:r>
      <w:r w:rsidR="00614F42">
        <w:t xml:space="preserve"> </w:t>
      </w:r>
    </w:p>
    <w:p w14:paraId="37353D55" w14:textId="77777777" w:rsidR="003B39DA" w:rsidRDefault="003B39DA" w:rsidP="003B39DA">
      <w:pPr>
        <w:pStyle w:val="Heading3"/>
      </w:pPr>
      <w:r>
        <w:t>The Target Audience for the Deliverable(s)</w:t>
      </w:r>
      <w:r w:rsidR="004C7BD3">
        <w:t>:</w:t>
      </w:r>
    </w:p>
    <w:p w14:paraId="33E4D80D" w14:textId="7C245FF4" w:rsidR="00C56311" w:rsidRDefault="007C1D4F" w:rsidP="003B39DA">
      <w:r>
        <w:t>Other researchers and people working in</w:t>
      </w:r>
      <w:r w:rsidR="00A7471C">
        <w:t xml:space="preserve"> translation or artificial intelligence</w:t>
      </w:r>
      <w:r w:rsidR="00C56311">
        <w:t xml:space="preserve"> that have an interest in machine translation</w:t>
      </w:r>
      <w:r w:rsidR="006C0BC1">
        <w:t xml:space="preserve"> or low-resource languages</w:t>
      </w:r>
    </w:p>
    <w:p w14:paraId="66774B14" w14:textId="77777777" w:rsidR="003B39DA" w:rsidRDefault="003B39DA" w:rsidP="003B39DA">
      <w:pPr>
        <w:pStyle w:val="Heading3"/>
      </w:pPr>
      <w:r>
        <w:t>The Work to be Undertaken</w:t>
      </w:r>
      <w:r w:rsidR="004C7BD3">
        <w:t>:</w:t>
      </w:r>
    </w:p>
    <w:p w14:paraId="26198EDD" w14:textId="54E6DE4E" w:rsidR="00EE3B26" w:rsidRDefault="00E03D5F" w:rsidP="00EE3B26">
      <w:pPr>
        <w:pStyle w:val="ListParagraph"/>
        <w:numPr>
          <w:ilvl w:val="0"/>
          <w:numId w:val="30"/>
        </w:numPr>
      </w:pPr>
      <w:r>
        <w:t xml:space="preserve">General </w:t>
      </w:r>
      <w:r w:rsidR="00EE3B26">
        <w:t>NMT research</w:t>
      </w:r>
    </w:p>
    <w:p w14:paraId="3D8A8A9A" w14:textId="77777777" w:rsidR="00EE3B26" w:rsidRDefault="00EE3B26" w:rsidP="00EE3B26">
      <w:pPr>
        <w:pStyle w:val="ListParagraph"/>
        <w:numPr>
          <w:ilvl w:val="0"/>
          <w:numId w:val="30"/>
        </w:numPr>
      </w:pPr>
      <w:r>
        <w:t>Low resource language translation research</w:t>
      </w:r>
    </w:p>
    <w:p w14:paraId="06F41961" w14:textId="12C3E980" w:rsidR="00EE3B26" w:rsidRDefault="00496B69" w:rsidP="00EE3B26">
      <w:pPr>
        <w:pStyle w:val="ListParagraph"/>
        <w:numPr>
          <w:ilvl w:val="0"/>
          <w:numId w:val="30"/>
        </w:numPr>
      </w:pPr>
      <w:r>
        <w:t>Literature</w:t>
      </w:r>
      <w:r w:rsidR="00EE3B26">
        <w:t xml:space="preserve"> review on NMT with a focus on low resource languages</w:t>
      </w:r>
    </w:p>
    <w:p w14:paraId="5D7E5323" w14:textId="77777777" w:rsidR="00EE3B26" w:rsidRDefault="00EE3B26" w:rsidP="00EE3B26">
      <w:pPr>
        <w:pStyle w:val="ListParagraph"/>
        <w:numPr>
          <w:ilvl w:val="0"/>
          <w:numId w:val="30"/>
        </w:numPr>
      </w:pPr>
      <w:r>
        <w:t>Implement NMT using a high resource language (to demonstrate the baseline performance of a high resource language)</w:t>
      </w:r>
    </w:p>
    <w:p w14:paraId="524848B2" w14:textId="77777777" w:rsidR="00EE3B26" w:rsidRDefault="00EE3B26" w:rsidP="00EE3B26">
      <w:pPr>
        <w:pStyle w:val="ListParagraph"/>
        <w:numPr>
          <w:ilvl w:val="0"/>
          <w:numId w:val="30"/>
        </w:numPr>
      </w:pPr>
      <w:r>
        <w:t>Collect a large amount of quality training data for the low resource language</w:t>
      </w:r>
    </w:p>
    <w:p w14:paraId="3A19AC7B" w14:textId="77777777" w:rsidR="00EE3B26" w:rsidRDefault="00EE3B26" w:rsidP="00EE3B26">
      <w:pPr>
        <w:pStyle w:val="ListParagraph"/>
        <w:numPr>
          <w:ilvl w:val="0"/>
          <w:numId w:val="30"/>
        </w:numPr>
      </w:pPr>
      <w:r>
        <w:t>Implement a basic model using the NMT and training data</w:t>
      </w:r>
    </w:p>
    <w:p w14:paraId="05FAC008" w14:textId="77777777" w:rsidR="00EE3B26" w:rsidRDefault="00EE3B26" w:rsidP="00EE3B26">
      <w:pPr>
        <w:pStyle w:val="ListParagraph"/>
        <w:numPr>
          <w:ilvl w:val="0"/>
          <w:numId w:val="30"/>
        </w:numPr>
      </w:pPr>
      <w:r>
        <w:t>Implement complex / alternative models using NMT on the training data</w:t>
      </w:r>
    </w:p>
    <w:p w14:paraId="7FA5A21C" w14:textId="77777777" w:rsidR="00EE3B26" w:rsidRDefault="00EE3B26" w:rsidP="00EE3B26">
      <w:pPr>
        <w:pStyle w:val="ListParagraph"/>
        <w:numPr>
          <w:ilvl w:val="0"/>
          <w:numId w:val="30"/>
        </w:numPr>
      </w:pPr>
      <w:r>
        <w:t>Benchmark the models and rank them (BLEU score etc.)</w:t>
      </w:r>
    </w:p>
    <w:p w14:paraId="1048F6A6" w14:textId="1FFBA49B" w:rsidR="00EE3B26" w:rsidRDefault="00EE3B26" w:rsidP="00EE3B26">
      <w:pPr>
        <w:pStyle w:val="ListParagraph"/>
        <w:numPr>
          <w:ilvl w:val="0"/>
          <w:numId w:val="30"/>
        </w:numPr>
      </w:pPr>
      <w:r>
        <w:t>Create visualisations of the results to demonstrate the accuracy of the translation</w:t>
      </w:r>
      <w:r w:rsidR="00915981">
        <w:t xml:space="preserve"> by looking at the attention </w:t>
      </w:r>
      <w:r w:rsidR="006B6ACD">
        <w:t>of the model</w:t>
      </w:r>
    </w:p>
    <w:p w14:paraId="13E6866F" w14:textId="2BBA7C72" w:rsidR="00A048F8" w:rsidRDefault="00A048F8" w:rsidP="00EE3B26">
      <w:pPr>
        <w:pStyle w:val="ListParagraph"/>
        <w:numPr>
          <w:ilvl w:val="0"/>
          <w:numId w:val="30"/>
        </w:numPr>
      </w:pPr>
      <w:r>
        <w:t xml:space="preserve">Carry out an analysis of the models </w:t>
      </w:r>
      <w:r w:rsidR="00805133">
        <w:t xml:space="preserve">based on </w:t>
      </w:r>
      <w:r w:rsidR="008C6211">
        <w:t>their individual results</w:t>
      </w:r>
    </w:p>
    <w:p w14:paraId="09882C6A" w14:textId="2AA1A37B" w:rsidR="003B39DA" w:rsidRDefault="00EE3B26" w:rsidP="003B39DA">
      <w:pPr>
        <w:pStyle w:val="ListParagraph"/>
        <w:numPr>
          <w:ilvl w:val="0"/>
          <w:numId w:val="30"/>
        </w:numPr>
      </w:pPr>
      <w:r>
        <w:t>Write up the dissertation based on the findings of the NMT analysis</w:t>
      </w:r>
    </w:p>
    <w:p w14:paraId="481C926F" w14:textId="77777777" w:rsidR="003B39DA" w:rsidRDefault="003B39DA" w:rsidP="003B39DA">
      <w:pPr>
        <w:pStyle w:val="Heading3"/>
      </w:pPr>
      <w:r>
        <w:lastRenderedPageBreak/>
        <w:t>Additional Information / Knowledge Required</w:t>
      </w:r>
      <w:r w:rsidR="004C7BD3">
        <w:t>:</w:t>
      </w:r>
    </w:p>
    <w:p w14:paraId="76131009" w14:textId="53683DCC" w:rsidR="00371F8F" w:rsidRDefault="00CE19AC" w:rsidP="003B39DA">
      <w:r>
        <w:t>Prior to any implementation I need to</w:t>
      </w:r>
      <w:r w:rsidR="0048595A">
        <w:t xml:space="preserve"> </w:t>
      </w:r>
      <w:r w:rsidR="00D8389A">
        <w:t xml:space="preserve">gain a </w:t>
      </w:r>
      <w:r>
        <w:t xml:space="preserve">more thorough </w:t>
      </w:r>
      <w:r w:rsidR="00D8389A">
        <w:t xml:space="preserve">understanding of </w:t>
      </w:r>
      <w:r w:rsidR="00B70088">
        <w:t xml:space="preserve">the </w:t>
      </w:r>
      <w:r w:rsidR="00CD0D0B">
        <w:t xml:space="preserve">theory that underpins deep learning and </w:t>
      </w:r>
      <w:r w:rsidR="0000141A">
        <w:t>NMT</w:t>
      </w:r>
      <w:r w:rsidR="003D49D7">
        <w:t>.</w:t>
      </w:r>
      <w:r w:rsidR="00CB541F">
        <w:t xml:space="preserve"> </w:t>
      </w:r>
      <w:r w:rsidR="00481FF4">
        <w:t xml:space="preserve">I </w:t>
      </w:r>
      <w:r w:rsidR="00CB541F">
        <w:t xml:space="preserve">will </w:t>
      </w:r>
      <w:r w:rsidR="009E17EE">
        <w:t xml:space="preserve">then research </w:t>
      </w:r>
      <w:r w:rsidR="00C76FCF">
        <w:t xml:space="preserve">and experiment with </w:t>
      </w:r>
      <w:r w:rsidR="0000141A">
        <w:t>NMT</w:t>
      </w:r>
      <w:r w:rsidR="00FF5785">
        <w:t xml:space="preserve"> implementations in Python</w:t>
      </w:r>
      <w:r w:rsidR="007A457D">
        <w:t xml:space="preserve">, extending my current </w:t>
      </w:r>
      <w:r w:rsidR="003E1058">
        <w:t xml:space="preserve">experience </w:t>
      </w:r>
      <w:r w:rsidR="00B34D6B">
        <w:t xml:space="preserve">with Python </w:t>
      </w:r>
      <w:r w:rsidR="00795D82">
        <w:t>development</w:t>
      </w:r>
      <w:r w:rsidR="00DE382E">
        <w:t>.</w:t>
      </w:r>
      <w:r w:rsidR="00086A41">
        <w:t xml:space="preserve"> Another area of</w:t>
      </w:r>
      <w:r w:rsidR="007739B4">
        <w:t xml:space="preserve"> knowledge required for the project is </w:t>
      </w:r>
      <w:r w:rsidR="00947126">
        <w:t xml:space="preserve">the </w:t>
      </w:r>
      <w:r w:rsidR="00B56217">
        <w:t xml:space="preserve">evaluation techniques for determining the effectiveness of the translation models. </w:t>
      </w:r>
      <w:r w:rsidR="00086A41">
        <w:t xml:space="preserve">These </w:t>
      </w:r>
      <w:r w:rsidR="00902D1C">
        <w:t>techniques will be important for conducting a thorough analysis of the results.</w:t>
      </w:r>
    </w:p>
    <w:p w14:paraId="78B4B313" w14:textId="77777777" w:rsidR="003B39DA" w:rsidRDefault="003B39DA" w:rsidP="003B39DA">
      <w:pPr>
        <w:pStyle w:val="Heading3"/>
      </w:pPr>
      <w:r>
        <w:t>Information Sources that Provide a Context for the Project</w:t>
      </w:r>
      <w:r w:rsidR="004C7BD3">
        <w:t>:</w:t>
      </w:r>
    </w:p>
    <w:p w14:paraId="4746D6BD" w14:textId="77E0CBB0" w:rsidR="003B39DA" w:rsidRDefault="00676072" w:rsidP="004E2708">
      <w:pPr>
        <w:pStyle w:val="ListParagraph"/>
        <w:numPr>
          <w:ilvl w:val="0"/>
          <w:numId w:val="33"/>
        </w:numPr>
      </w:pPr>
      <w:r>
        <w:t>Google’s Neural Machine Translation System: Bridging the Gap between Human and Machine Translation</w:t>
      </w:r>
      <w:r w:rsidR="004E2708">
        <w:t xml:space="preserve">: </w:t>
      </w:r>
      <w:hyperlink r:id="rId10" w:history="1">
        <w:r w:rsidR="004E2708">
          <w:rPr>
            <w:rStyle w:val="Hyperlink"/>
          </w:rPr>
          <w:t>https://arxiv.org/pdf/1609.08144.pdf%20(7.pdf</w:t>
        </w:r>
      </w:hyperlink>
    </w:p>
    <w:p w14:paraId="00A0C44B" w14:textId="0A1CA491" w:rsidR="004137A5" w:rsidRDefault="004137A5" w:rsidP="004E2708">
      <w:pPr>
        <w:pStyle w:val="ListParagraph"/>
        <w:numPr>
          <w:ilvl w:val="0"/>
          <w:numId w:val="33"/>
        </w:numPr>
      </w:pPr>
      <w:r w:rsidRPr="004137A5">
        <w:t>Corpus Augmentation by Sentence Segmentation for Low-Resource Neural Machine Translation</w:t>
      </w:r>
      <w:r>
        <w:t xml:space="preserve">: </w:t>
      </w:r>
      <w:hyperlink r:id="rId11" w:history="1">
        <w:r w:rsidR="008D49EB" w:rsidRPr="00E5614B">
          <w:rPr>
            <w:rStyle w:val="Hyperlink"/>
          </w:rPr>
          <w:t>https://pmt-eu.hosted.exlibrisgroup.com/permalink/f/1aeuh09/TN_proquest2229493935</w:t>
        </w:r>
      </w:hyperlink>
    </w:p>
    <w:p w14:paraId="4B3BDA0D" w14:textId="3034EEDF" w:rsidR="008D49EB" w:rsidRPr="00310B88" w:rsidRDefault="00A77339" w:rsidP="004E2708">
      <w:pPr>
        <w:pStyle w:val="ListParagraph"/>
        <w:numPr>
          <w:ilvl w:val="0"/>
          <w:numId w:val="33"/>
        </w:numPr>
        <w:rPr>
          <w:rStyle w:val="Hyperlink"/>
          <w:color w:val="auto"/>
          <w:u w:val="none"/>
        </w:rPr>
      </w:pPr>
      <w:r>
        <w:t xml:space="preserve">Neural machine translation for low-resource languages without parallel corpora: </w:t>
      </w:r>
      <w:hyperlink r:id="rId12" w:history="1">
        <w:r w:rsidR="007F5219" w:rsidRPr="00E5614B">
          <w:rPr>
            <w:rStyle w:val="Hyperlink"/>
          </w:rPr>
          <w:t>https://pmt-eu.hosted.exlibrisgroup.com/permalink/f/1aeuh09/TN_springer_jour10.1007/s10590-017-9203-5</w:t>
        </w:r>
      </w:hyperlink>
    </w:p>
    <w:p w14:paraId="79BCC0FE" w14:textId="33967BD3" w:rsidR="00310B88" w:rsidRPr="00310B88" w:rsidRDefault="00310B88" w:rsidP="00310B88">
      <w:pPr>
        <w:pStyle w:val="ListParagraph"/>
        <w:numPr>
          <w:ilvl w:val="0"/>
          <w:numId w:val="33"/>
        </w:numPr>
        <w:rPr>
          <w:rStyle w:val="Hyperlink"/>
          <w:color w:val="auto"/>
          <w:u w:val="none"/>
        </w:rPr>
      </w:pPr>
      <w:r>
        <w:t xml:space="preserve">Leveraging back-translation to improve machine translation for Gaelic languages </w:t>
      </w:r>
      <w:hyperlink r:id="rId13" w:history="1">
        <w:r>
          <w:rPr>
            <w:rStyle w:val="Hyperlink"/>
          </w:rPr>
          <w:t>http://doras.dcu.ie/23599/1/Backtranslation_Gaelic_languages.pdf</w:t>
        </w:r>
      </w:hyperlink>
    </w:p>
    <w:p w14:paraId="516FB446" w14:textId="2F19252C" w:rsidR="001D09D8" w:rsidRPr="00310B88" w:rsidRDefault="001D09D8" w:rsidP="004E2708">
      <w:pPr>
        <w:pStyle w:val="ListParagraph"/>
        <w:numPr>
          <w:ilvl w:val="0"/>
          <w:numId w:val="33"/>
        </w:numPr>
        <w:rPr>
          <w:rStyle w:val="Hyperlink"/>
          <w:color w:val="auto"/>
          <w:u w:val="none"/>
        </w:rPr>
      </w:pPr>
      <w:r w:rsidRPr="001D09D8">
        <w:t>Machine Translation Evaluation</w:t>
      </w:r>
      <w:r>
        <w:t xml:space="preserve">: </w:t>
      </w:r>
      <w:hyperlink r:id="rId14" w:history="1">
        <w:r>
          <w:rPr>
            <w:rStyle w:val="Hyperlink"/>
          </w:rPr>
          <w:t>https://www.cs.cmu.edu/~alavie/papers/GALE-book-Ch5.pdf</w:t>
        </w:r>
      </w:hyperlink>
    </w:p>
    <w:p w14:paraId="72B3C274" w14:textId="7B3516A3" w:rsidR="00310B88" w:rsidRDefault="000173A6" w:rsidP="004E2708">
      <w:pPr>
        <w:pStyle w:val="ListParagraph"/>
        <w:numPr>
          <w:ilvl w:val="0"/>
          <w:numId w:val="33"/>
        </w:numPr>
      </w:pPr>
      <w:r>
        <w:rPr>
          <w:rStyle w:val="Hyperlink"/>
          <w:color w:val="auto"/>
          <w:u w:val="none"/>
        </w:rPr>
        <w:t>OPUS</w:t>
      </w:r>
      <w:r w:rsidR="001F2882">
        <w:rPr>
          <w:rStyle w:val="Hyperlink"/>
          <w:color w:val="auto"/>
          <w:u w:val="none"/>
        </w:rPr>
        <w:t xml:space="preserve"> parallel corpus Scottish Gaelic to English dataset</w:t>
      </w:r>
      <w:r w:rsidR="00DE12CA">
        <w:rPr>
          <w:rStyle w:val="Hyperlink"/>
          <w:color w:val="auto"/>
          <w:u w:val="none"/>
        </w:rPr>
        <w:t xml:space="preserve"> </w:t>
      </w:r>
      <w:hyperlink r:id="rId15" w:history="1">
        <w:r w:rsidR="00DE12CA">
          <w:rPr>
            <w:rStyle w:val="Hyperlink"/>
          </w:rPr>
          <w:t>http://opus.nlpl.eu/</w:t>
        </w:r>
      </w:hyperlink>
    </w:p>
    <w:p w14:paraId="3EB26978" w14:textId="7E3F015C" w:rsidR="00506D9A" w:rsidRPr="00DC383A" w:rsidRDefault="00506D9A" w:rsidP="004E2708">
      <w:pPr>
        <w:pStyle w:val="ListParagraph"/>
        <w:numPr>
          <w:ilvl w:val="0"/>
          <w:numId w:val="3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LearnGaelic </w:t>
      </w:r>
      <w:r w:rsidR="00E0616A">
        <w:rPr>
          <w:rStyle w:val="Hyperlink"/>
          <w:color w:val="auto"/>
          <w:u w:val="none"/>
        </w:rPr>
        <w:t xml:space="preserve">learning materials dataset </w:t>
      </w:r>
      <w:hyperlink r:id="rId16" w:history="1">
        <w:r w:rsidR="00E0616A">
          <w:rPr>
            <w:rStyle w:val="Hyperlink"/>
          </w:rPr>
          <w:t>https://www.learngaelic.net/</w:t>
        </w:r>
      </w:hyperlink>
    </w:p>
    <w:p w14:paraId="218382CA" w14:textId="77777777" w:rsidR="007F5219" w:rsidRDefault="007F5219" w:rsidP="00A75FCC">
      <w:pPr>
        <w:pStyle w:val="ListParagraph"/>
      </w:pPr>
    </w:p>
    <w:p w14:paraId="03A8EDCD" w14:textId="77777777" w:rsidR="003B39DA" w:rsidRDefault="003B39DA" w:rsidP="003B39DA">
      <w:pPr>
        <w:pStyle w:val="Heading3"/>
      </w:pPr>
      <w:r>
        <w:t>The Importance of the Project</w:t>
      </w:r>
      <w:r w:rsidR="004C7BD3">
        <w:t>:</w:t>
      </w:r>
    </w:p>
    <w:p w14:paraId="6E814497" w14:textId="41CECAF6" w:rsidR="00536414" w:rsidRPr="00720AC5" w:rsidRDefault="00EC6DF3" w:rsidP="003B39DA">
      <w:pPr>
        <w:rPr>
          <w:vertAlign w:val="subscript"/>
        </w:rPr>
      </w:pPr>
      <w:r>
        <w:t xml:space="preserve">Neural Machine Translation </w:t>
      </w:r>
      <w:r w:rsidR="0007270F">
        <w:t>has greatly improved the quality of translation</w:t>
      </w:r>
      <w:r w:rsidR="00374AD0">
        <w:t xml:space="preserve">. However, </w:t>
      </w:r>
      <w:r w:rsidR="008A31EA">
        <w:t xml:space="preserve">current methodologies depend heavily on </w:t>
      </w:r>
      <w:r w:rsidR="00812E93">
        <w:t xml:space="preserve">using </w:t>
      </w:r>
      <w:r w:rsidR="008A31EA">
        <w:t xml:space="preserve">large quantities of </w:t>
      </w:r>
      <w:r w:rsidR="00812E93">
        <w:t xml:space="preserve">training data. </w:t>
      </w:r>
      <w:r w:rsidR="00CF06D4">
        <w:t>This is a problem for low</w:t>
      </w:r>
      <w:r w:rsidR="00812E93">
        <w:t xml:space="preserve">-resource languages </w:t>
      </w:r>
      <w:r w:rsidR="00CF06D4">
        <w:t xml:space="preserve">as there is </w:t>
      </w:r>
      <w:r w:rsidR="00812E93">
        <w:t>much less training data available</w:t>
      </w:r>
      <w:r w:rsidR="00D50E9F">
        <w:t xml:space="preserve"> and current m</w:t>
      </w:r>
      <w:r w:rsidR="001D58B4">
        <w:t xml:space="preserve">odels that are trained </w:t>
      </w:r>
      <w:r w:rsidR="00C02138">
        <w:t xml:space="preserve">on a low quantity of parallel data often produce </w:t>
      </w:r>
      <w:r w:rsidR="00687A7C">
        <w:t xml:space="preserve">low quality translations. </w:t>
      </w:r>
      <w:r w:rsidR="00C65BD2">
        <w:t xml:space="preserve">As a result, </w:t>
      </w:r>
      <w:r w:rsidR="00A1588E">
        <w:t>the</w:t>
      </w:r>
      <w:r w:rsidR="008A09AE">
        <w:t xml:space="preserve">re is a demand in </w:t>
      </w:r>
      <w:r w:rsidR="002A62A7">
        <w:t>NMT</w:t>
      </w:r>
      <w:r w:rsidR="008A09AE">
        <w:t xml:space="preserve"> for </w:t>
      </w:r>
      <w:r w:rsidR="00A00F8F">
        <w:t xml:space="preserve">models that are able to perform well despite having </w:t>
      </w:r>
    </w:p>
    <w:p w14:paraId="02B77C7C" w14:textId="00083FC1" w:rsidR="003B39DA" w:rsidRDefault="003B0737" w:rsidP="003B39DA">
      <w:r>
        <w:t>By c</w:t>
      </w:r>
      <w:r w:rsidR="005D7143">
        <w:t>arrying out</w:t>
      </w:r>
      <w:r w:rsidR="00D11B0C">
        <w:t xml:space="preserve"> an analysis of </w:t>
      </w:r>
      <w:r w:rsidR="0006595E">
        <w:t xml:space="preserve">the </w:t>
      </w:r>
      <w:r w:rsidR="00B43A57">
        <w:t xml:space="preserve">different approaches </w:t>
      </w:r>
      <w:r w:rsidR="000879C9">
        <w:t xml:space="preserve">available for </w:t>
      </w:r>
      <w:r w:rsidR="000E36D4">
        <w:t>low-resource</w:t>
      </w:r>
      <w:r w:rsidR="0086318A">
        <w:t xml:space="preserve"> language</w:t>
      </w:r>
      <w:r w:rsidR="000E36D4">
        <w:t xml:space="preserve"> </w:t>
      </w:r>
      <w:r w:rsidR="00296AFF">
        <w:t>NMT</w:t>
      </w:r>
      <w:r w:rsidR="0024491C">
        <w:t xml:space="preserve">, it will be clear </w:t>
      </w:r>
      <w:r w:rsidR="004E7888">
        <w:t>which approach is best suited for the context of the translation</w:t>
      </w:r>
      <w:r w:rsidR="00FA2571">
        <w:t xml:space="preserve">. As mentioned earlier, this is important because approaches that work well </w:t>
      </w:r>
      <w:r w:rsidR="00721440">
        <w:t>for high-resource languages do not necessarily work well on low-resource languages</w:t>
      </w:r>
      <w:r w:rsidR="00C515CE">
        <w:t>.</w:t>
      </w:r>
      <w:bookmarkStart w:id="0" w:name="_GoBack"/>
      <w:bookmarkEnd w:id="0"/>
      <w:r w:rsidR="00434DBB">
        <w:t xml:space="preserve"> </w:t>
      </w:r>
    </w:p>
    <w:p w14:paraId="054A7C04" w14:textId="77777777" w:rsidR="00752A44" w:rsidRDefault="00752A44" w:rsidP="003B39DA">
      <w:pPr>
        <w:pStyle w:val="Heading3"/>
      </w:pPr>
    </w:p>
    <w:p w14:paraId="542F5E90" w14:textId="342B8999" w:rsidR="003B39DA" w:rsidRDefault="003B39DA" w:rsidP="003B39DA">
      <w:pPr>
        <w:pStyle w:val="Heading3"/>
      </w:pPr>
      <w:r>
        <w:t>The Key Challenge(s) to be Overcome</w:t>
      </w:r>
      <w:r w:rsidR="004C7BD3">
        <w:t>:</w:t>
      </w:r>
    </w:p>
    <w:p w14:paraId="384B9906" w14:textId="51658504" w:rsidR="003B39DA" w:rsidRDefault="007E69C6" w:rsidP="007E69C6">
      <w:pPr>
        <w:pStyle w:val="ListParagraph"/>
        <w:numPr>
          <w:ilvl w:val="0"/>
          <w:numId w:val="31"/>
        </w:numPr>
      </w:pPr>
      <w:r>
        <w:t xml:space="preserve">Obtaining </w:t>
      </w:r>
      <w:r w:rsidR="00752A44">
        <w:t xml:space="preserve">enough </w:t>
      </w:r>
      <w:r>
        <w:t>quality training data for the low resource language</w:t>
      </w:r>
    </w:p>
    <w:p w14:paraId="3EACC4F8" w14:textId="3B2DAB06" w:rsidR="00BA7240" w:rsidRDefault="00BA7240" w:rsidP="007E69C6">
      <w:pPr>
        <w:pStyle w:val="ListParagraph"/>
        <w:numPr>
          <w:ilvl w:val="0"/>
          <w:numId w:val="31"/>
        </w:numPr>
      </w:pPr>
      <w:r>
        <w:t xml:space="preserve">Cleaning </w:t>
      </w:r>
      <w:r w:rsidR="009F581B">
        <w:t>any training data that I obtain</w:t>
      </w:r>
      <w:r w:rsidR="004D1CAE">
        <w:t xml:space="preserve"> for the models. </w:t>
      </w:r>
      <w:r w:rsidR="00D6546B">
        <w:t>Any</w:t>
      </w:r>
      <w:r w:rsidR="00555BBD">
        <w:t xml:space="preserve"> problems </w:t>
      </w:r>
      <w:r w:rsidR="00D6546B">
        <w:t xml:space="preserve">with </w:t>
      </w:r>
      <w:r w:rsidR="004D1CAE">
        <w:t xml:space="preserve">the </w:t>
      </w:r>
      <w:r w:rsidR="00412D4B">
        <w:t>data</w:t>
      </w:r>
      <w:r w:rsidR="00555BBD">
        <w:t xml:space="preserve"> (formatting, </w:t>
      </w:r>
      <w:r w:rsidR="00975FBA">
        <w:t xml:space="preserve">spelling </w:t>
      </w:r>
      <w:r w:rsidR="00555BBD">
        <w:t>mistakes, etc.)</w:t>
      </w:r>
      <w:r w:rsidR="004D1CAE">
        <w:t xml:space="preserve"> </w:t>
      </w:r>
      <w:r w:rsidR="000726FD">
        <w:t xml:space="preserve">will </w:t>
      </w:r>
      <w:r w:rsidR="002B46CD">
        <w:t xml:space="preserve">impact the </w:t>
      </w:r>
      <w:r w:rsidR="006D2E8E">
        <w:t xml:space="preserve">results </w:t>
      </w:r>
      <w:r w:rsidR="00412D4B">
        <w:t>which would make any analysis inaccurate.</w:t>
      </w:r>
      <w:r w:rsidR="001D33D9">
        <w:t xml:space="preserve"> </w:t>
      </w:r>
    </w:p>
    <w:p w14:paraId="4B9527FA" w14:textId="6C0DAB6C" w:rsidR="00752A44" w:rsidRPr="00070969" w:rsidRDefault="002B51E3" w:rsidP="007E69C6">
      <w:pPr>
        <w:pStyle w:val="ListParagraph"/>
        <w:numPr>
          <w:ilvl w:val="0"/>
          <w:numId w:val="31"/>
        </w:numPr>
      </w:pPr>
      <w:r>
        <w:t xml:space="preserve">Finding NMT methods that are different enough to </w:t>
      </w:r>
      <w:r w:rsidR="006814B2">
        <w:t>have a variety of BLEU scores</w:t>
      </w:r>
      <w:r w:rsidR="007700BD">
        <w:t xml:space="preserve"> based on the limited training data</w:t>
      </w:r>
    </w:p>
    <w:sectPr w:rsidR="00752A44" w:rsidRPr="00070969" w:rsidSect="003B39DA">
      <w:headerReference w:type="default" r:id="rId17"/>
      <w:footerReference w:type="default" r:id="rId1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D07DA" w14:textId="77777777" w:rsidR="005A1E6F" w:rsidRDefault="005A1E6F">
      <w:r>
        <w:separator/>
      </w:r>
    </w:p>
  </w:endnote>
  <w:endnote w:type="continuationSeparator" w:id="0">
    <w:p w14:paraId="56AEC304" w14:textId="77777777" w:rsidR="005A1E6F" w:rsidRDefault="005A1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98288" w14:textId="2FAE0EFB" w:rsidR="003B39DA" w:rsidRDefault="008750BC">
    <w:pPr>
      <w:pStyle w:val="Footer"/>
    </w:pPr>
    <w:r>
      <w:t xml:space="preserve">BENG </w:t>
    </w:r>
    <w:r w:rsidR="00E3216A">
      <w:t xml:space="preserve">(HONS) </w:t>
    </w:r>
    <w:r>
      <w:t>Computing</w:t>
    </w:r>
    <w:r w:rsidR="003B39DA">
      <w:tab/>
    </w:r>
    <w:r w:rsidR="003B39DA">
      <w:fldChar w:fldCharType="begin"/>
    </w:r>
    <w:r w:rsidR="003B39DA">
      <w:instrText xml:space="preserve"> DATE \@ "dd/MM/yyyy" </w:instrText>
    </w:r>
    <w:r w:rsidR="003B39DA">
      <w:fldChar w:fldCharType="separate"/>
    </w:r>
    <w:r w:rsidR="007A0057">
      <w:rPr>
        <w:noProof/>
      </w:rPr>
      <w:t>08/10/2019</w:t>
    </w:r>
    <w:r w:rsidR="003B39DA">
      <w:fldChar w:fldCharType="end"/>
    </w:r>
    <w:r w:rsidR="003B39DA">
      <w:tab/>
    </w:r>
    <w:r w:rsidR="003B39DA">
      <w:rPr>
        <w:rStyle w:val="PageNumber"/>
      </w:rPr>
      <w:fldChar w:fldCharType="begin"/>
    </w:r>
    <w:r w:rsidR="003B39DA">
      <w:rPr>
        <w:rStyle w:val="PageNumber"/>
      </w:rPr>
      <w:instrText xml:space="preserve"> PAGE </w:instrText>
    </w:r>
    <w:r w:rsidR="003B39DA">
      <w:rPr>
        <w:rStyle w:val="PageNumber"/>
      </w:rPr>
      <w:fldChar w:fldCharType="separate"/>
    </w:r>
    <w:r w:rsidR="004C7BD3">
      <w:rPr>
        <w:rStyle w:val="PageNumber"/>
        <w:noProof/>
      </w:rPr>
      <w:t>1</w:t>
    </w:r>
    <w:r w:rsidR="003B39D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30C41" w14:textId="77777777" w:rsidR="005A1E6F" w:rsidRDefault="005A1E6F">
      <w:r>
        <w:separator/>
      </w:r>
    </w:p>
  </w:footnote>
  <w:footnote w:type="continuationSeparator" w:id="0">
    <w:p w14:paraId="7B628842" w14:textId="77777777" w:rsidR="005A1E6F" w:rsidRDefault="005A1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C797D" w14:textId="0FCD6FA7" w:rsidR="003B39DA" w:rsidRDefault="008750BC">
    <w:pPr>
      <w:pStyle w:val="Header"/>
    </w:pPr>
    <w:r>
      <w:t>Alex McGill</w:t>
    </w:r>
    <w:r w:rsidR="003B39DA">
      <w:tab/>
    </w:r>
    <w:r w:rsidR="003B39DA">
      <w:tab/>
    </w:r>
    <w:r>
      <w:t>40276245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21844"/>
    <w:multiLevelType w:val="hybridMultilevel"/>
    <w:tmpl w:val="20106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04790"/>
    <w:multiLevelType w:val="hybridMultilevel"/>
    <w:tmpl w:val="65700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11642"/>
    <w:multiLevelType w:val="hybridMultilevel"/>
    <w:tmpl w:val="1A56C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20759"/>
    <w:multiLevelType w:val="hybridMultilevel"/>
    <w:tmpl w:val="42EE1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63D76"/>
    <w:multiLevelType w:val="multilevel"/>
    <w:tmpl w:val="87F2C186"/>
    <w:lvl w:ilvl="0">
      <w:start w:val="1"/>
      <w:numFmt w:val="decimal"/>
      <w:pStyle w:val="ChapterTitle"/>
      <w:lvlText w:val="%1."/>
      <w:lvlJc w:val="left"/>
      <w:pPr>
        <w:tabs>
          <w:tab w:val="num" w:pos="644"/>
        </w:tabs>
        <w:ind w:left="366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SubHeading"/>
      <w:lvlText w:val="%1.%2.%3."/>
      <w:lvlJc w:val="left"/>
      <w:pPr>
        <w:tabs>
          <w:tab w:val="num" w:pos="644"/>
        </w:tabs>
        <w:ind w:left="360" w:firstLine="0"/>
      </w:pPr>
      <w:rPr>
        <w:rFonts w:hint="default"/>
      </w:rPr>
    </w:lvl>
    <w:lvl w:ilvl="3">
      <w:start w:val="1"/>
      <w:numFmt w:val="decimal"/>
      <w:pStyle w:val="SubSubHeading"/>
      <w:lvlText w:val="%1.%2.%3.%4."/>
      <w:lvlJc w:val="left"/>
      <w:pPr>
        <w:tabs>
          <w:tab w:val="num" w:pos="760"/>
        </w:tabs>
        <w:ind w:left="363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5" w15:restartNumberingAfterBreak="0">
    <w:nsid w:val="55141A04"/>
    <w:multiLevelType w:val="multilevel"/>
    <w:tmpl w:val="37E4982C"/>
    <w:lvl w:ilvl="0">
      <w:start w:val="1"/>
      <w:numFmt w:val="decimal"/>
      <w:lvlText w:val="%1."/>
      <w:lvlJc w:val="left"/>
      <w:pPr>
        <w:tabs>
          <w:tab w:val="num" w:pos="-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"/>
        </w:tabs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6" w15:restartNumberingAfterBreak="0">
    <w:nsid w:val="59125B2E"/>
    <w:multiLevelType w:val="hybridMultilevel"/>
    <w:tmpl w:val="17269568"/>
    <w:lvl w:ilvl="0" w:tplc="BF1C098C">
      <w:start w:val="1"/>
      <w:numFmt w:val="decimal"/>
      <w:pStyle w:val="Listing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5A6233A4"/>
    <w:multiLevelType w:val="hybridMultilevel"/>
    <w:tmpl w:val="A2648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0F146E"/>
    <w:multiLevelType w:val="multilevel"/>
    <w:tmpl w:val="1EE4868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76E04243"/>
    <w:multiLevelType w:val="multilevel"/>
    <w:tmpl w:val="10F4A630"/>
    <w:lvl w:ilvl="0">
      <w:start w:val="1"/>
      <w:numFmt w:val="decimal"/>
      <w:lvlText w:val="%1."/>
      <w:lvlJc w:val="left"/>
      <w:pPr>
        <w:tabs>
          <w:tab w:val="num" w:pos="-360"/>
        </w:tabs>
        <w:ind w:left="-72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"/>
        </w:tabs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5"/>
  </w:num>
  <w:num w:numId="10">
    <w:abstractNumId w:val="5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4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0"/>
  </w:num>
  <w:num w:numId="31">
    <w:abstractNumId w:val="2"/>
  </w:num>
  <w:num w:numId="32">
    <w:abstractNumId w:val="3"/>
  </w:num>
  <w:num w:numId="33">
    <w:abstractNumId w:val="1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9E"/>
    <w:rsid w:val="0000141A"/>
    <w:rsid w:val="000107DA"/>
    <w:rsid w:val="000173A6"/>
    <w:rsid w:val="00033D33"/>
    <w:rsid w:val="00042802"/>
    <w:rsid w:val="0006595E"/>
    <w:rsid w:val="000726FD"/>
    <w:rsid w:val="0007270F"/>
    <w:rsid w:val="000816AC"/>
    <w:rsid w:val="0008576D"/>
    <w:rsid w:val="00086A41"/>
    <w:rsid w:val="000879C9"/>
    <w:rsid w:val="000D31A5"/>
    <w:rsid w:val="000E36D4"/>
    <w:rsid w:val="000E6CAD"/>
    <w:rsid w:val="00123D87"/>
    <w:rsid w:val="00127CCC"/>
    <w:rsid w:val="00136001"/>
    <w:rsid w:val="0017275F"/>
    <w:rsid w:val="001A42A9"/>
    <w:rsid w:val="001C16EB"/>
    <w:rsid w:val="001D09D8"/>
    <w:rsid w:val="001D17D6"/>
    <w:rsid w:val="001D33D9"/>
    <w:rsid w:val="001D46F6"/>
    <w:rsid w:val="001D58B4"/>
    <w:rsid w:val="001F2882"/>
    <w:rsid w:val="001F39D1"/>
    <w:rsid w:val="00207BB6"/>
    <w:rsid w:val="00211754"/>
    <w:rsid w:val="002331D4"/>
    <w:rsid w:val="0024491C"/>
    <w:rsid w:val="00247198"/>
    <w:rsid w:val="00292CA0"/>
    <w:rsid w:val="00296AFF"/>
    <w:rsid w:val="002A10D8"/>
    <w:rsid w:val="002A62A7"/>
    <w:rsid w:val="002B46CD"/>
    <w:rsid w:val="002B51E3"/>
    <w:rsid w:val="002B580A"/>
    <w:rsid w:val="002C0D3D"/>
    <w:rsid w:val="002C51F5"/>
    <w:rsid w:val="002E213D"/>
    <w:rsid w:val="00310B88"/>
    <w:rsid w:val="00322E0C"/>
    <w:rsid w:val="00333361"/>
    <w:rsid w:val="00347908"/>
    <w:rsid w:val="0035192F"/>
    <w:rsid w:val="0036382F"/>
    <w:rsid w:val="00371F8F"/>
    <w:rsid w:val="00374AD0"/>
    <w:rsid w:val="00377F25"/>
    <w:rsid w:val="003940D4"/>
    <w:rsid w:val="003B0737"/>
    <w:rsid w:val="003B39DA"/>
    <w:rsid w:val="003D1AF0"/>
    <w:rsid w:val="003D49D7"/>
    <w:rsid w:val="003E1058"/>
    <w:rsid w:val="003E4EB5"/>
    <w:rsid w:val="004100C1"/>
    <w:rsid w:val="00410E2B"/>
    <w:rsid w:val="00412D4B"/>
    <w:rsid w:val="004137A5"/>
    <w:rsid w:val="00425AB2"/>
    <w:rsid w:val="00434DBB"/>
    <w:rsid w:val="00442260"/>
    <w:rsid w:val="00445590"/>
    <w:rsid w:val="00481FF4"/>
    <w:rsid w:val="0048595A"/>
    <w:rsid w:val="00491D4C"/>
    <w:rsid w:val="00496B69"/>
    <w:rsid w:val="004B2126"/>
    <w:rsid w:val="004C0558"/>
    <w:rsid w:val="004C6660"/>
    <w:rsid w:val="004C7BD3"/>
    <w:rsid w:val="004D1CAE"/>
    <w:rsid w:val="004D7EE5"/>
    <w:rsid w:val="004E2708"/>
    <w:rsid w:val="004E7888"/>
    <w:rsid w:val="004F6757"/>
    <w:rsid w:val="00506D9A"/>
    <w:rsid w:val="00532C93"/>
    <w:rsid w:val="00534ECD"/>
    <w:rsid w:val="00536414"/>
    <w:rsid w:val="00544AE8"/>
    <w:rsid w:val="00551865"/>
    <w:rsid w:val="00552113"/>
    <w:rsid w:val="00555BBD"/>
    <w:rsid w:val="005963AF"/>
    <w:rsid w:val="005A1E6F"/>
    <w:rsid w:val="005B04EC"/>
    <w:rsid w:val="005B78D7"/>
    <w:rsid w:val="005D42E5"/>
    <w:rsid w:val="005D7143"/>
    <w:rsid w:val="005F4DCC"/>
    <w:rsid w:val="00614F42"/>
    <w:rsid w:val="00620054"/>
    <w:rsid w:val="00623B0F"/>
    <w:rsid w:val="0062467E"/>
    <w:rsid w:val="00676072"/>
    <w:rsid w:val="006814B2"/>
    <w:rsid w:val="0068357A"/>
    <w:rsid w:val="00687A7C"/>
    <w:rsid w:val="006B1D1D"/>
    <w:rsid w:val="006B6ACD"/>
    <w:rsid w:val="006C0BC1"/>
    <w:rsid w:val="006C1CE0"/>
    <w:rsid w:val="006D1844"/>
    <w:rsid w:val="006D2E8E"/>
    <w:rsid w:val="006F7721"/>
    <w:rsid w:val="0070353F"/>
    <w:rsid w:val="00720AC5"/>
    <w:rsid w:val="00721440"/>
    <w:rsid w:val="00726484"/>
    <w:rsid w:val="00741118"/>
    <w:rsid w:val="00752A44"/>
    <w:rsid w:val="007545C2"/>
    <w:rsid w:val="007700BD"/>
    <w:rsid w:val="0077301C"/>
    <w:rsid w:val="007739B4"/>
    <w:rsid w:val="00795D82"/>
    <w:rsid w:val="007A0057"/>
    <w:rsid w:val="007A1F74"/>
    <w:rsid w:val="007A457D"/>
    <w:rsid w:val="007B322D"/>
    <w:rsid w:val="007C1D4F"/>
    <w:rsid w:val="007E4899"/>
    <w:rsid w:val="007E69C6"/>
    <w:rsid w:val="007F5219"/>
    <w:rsid w:val="00805133"/>
    <w:rsid w:val="00812E93"/>
    <w:rsid w:val="00815425"/>
    <w:rsid w:val="00853E7F"/>
    <w:rsid w:val="00854B6D"/>
    <w:rsid w:val="0086318A"/>
    <w:rsid w:val="008750BC"/>
    <w:rsid w:val="008A09AE"/>
    <w:rsid w:val="008A22FC"/>
    <w:rsid w:val="008A31EA"/>
    <w:rsid w:val="008C11D3"/>
    <w:rsid w:val="008C6211"/>
    <w:rsid w:val="008C757F"/>
    <w:rsid w:val="008D49EB"/>
    <w:rsid w:val="008D5210"/>
    <w:rsid w:val="00902D1C"/>
    <w:rsid w:val="009053C6"/>
    <w:rsid w:val="00915981"/>
    <w:rsid w:val="0092573A"/>
    <w:rsid w:val="00927C57"/>
    <w:rsid w:val="00935812"/>
    <w:rsid w:val="00946CA2"/>
    <w:rsid w:val="00947126"/>
    <w:rsid w:val="00975FBA"/>
    <w:rsid w:val="00976177"/>
    <w:rsid w:val="00977D26"/>
    <w:rsid w:val="00986E50"/>
    <w:rsid w:val="00991F48"/>
    <w:rsid w:val="009E04E8"/>
    <w:rsid w:val="009E17EE"/>
    <w:rsid w:val="009E7DB8"/>
    <w:rsid w:val="009F122F"/>
    <w:rsid w:val="009F581B"/>
    <w:rsid w:val="00A00F8F"/>
    <w:rsid w:val="00A048F8"/>
    <w:rsid w:val="00A1588E"/>
    <w:rsid w:val="00A2514D"/>
    <w:rsid w:val="00A448AF"/>
    <w:rsid w:val="00A7471C"/>
    <w:rsid w:val="00A75FCC"/>
    <w:rsid w:val="00A77339"/>
    <w:rsid w:val="00AE3EA7"/>
    <w:rsid w:val="00B30626"/>
    <w:rsid w:val="00B34D6B"/>
    <w:rsid w:val="00B35BAC"/>
    <w:rsid w:val="00B413AB"/>
    <w:rsid w:val="00B42ACA"/>
    <w:rsid w:val="00B43A57"/>
    <w:rsid w:val="00B56217"/>
    <w:rsid w:val="00B60C49"/>
    <w:rsid w:val="00B70088"/>
    <w:rsid w:val="00B84B08"/>
    <w:rsid w:val="00BA3B00"/>
    <w:rsid w:val="00BA7240"/>
    <w:rsid w:val="00BC7278"/>
    <w:rsid w:val="00BE5425"/>
    <w:rsid w:val="00BF459E"/>
    <w:rsid w:val="00C02138"/>
    <w:rsid w:val="00C02C02"/>
    <w:rsid w:val="00C17436"/>
    <w:rsid w:val="00C456C0"/>
    <w:rsid w:val="00C515CE"/>
    <w:rsid w:val="00C56311"/>
    <w:rsid w:val="00C65BD2"/>
    <w:rsid w:val="00C715E6"/>
    <w:rsid w:val="00C76FCF"/>
    <w:rsid w:val="00C80B7D"/>
    <w:rsid w:val="00C90916"/>
    <w:rsid w:val="00CB2855"/>
    <w:rsid w:val="00CB541F"/>
    <w:rsid w:val="00CD0D0B"/>
    <w:rsid w:val="00CE19AC"/>
    <w:rsid w:val="00CE6F1A"/>
    <w:rsid w:val="00CF06D4"/>
    <w:rsid w:val="00CF2835"/>
    <w:rsid w:val="00D11B0C"/>
    <w:rsid w:val="00D50E9F"/>
    <w:rsid w:val="00D63A12"/>
    <w:rsid w:val="00D6546B"/>
    <w:rsid w:val="00D7679D"/>
    <w:rsid w:val="00D8389A"/>
    <w:rsid w:val="00DA5ADD"/>
    <w:rsid w:val="00DA7965"/>
    <w:rsid w:val="00DC1F8E"/>
    <w:rsid w:val="00DC383A"/>
    <w:rsid w:val="00DE12CA"/>
    <w:rsid w:val="00DE382E"/>
    <w:rsid w:val="00DE7E70"/>
    <w:rsid w:val="00E03D5F"/>
    <w:rsid w:val="00E0616A"/>
    <w:rsid w:val="00E17AA2"/>
    <w:rsid w:val="00E30386"/>
    <w:rsid w:val="00E3216A"/>
    <w:rsid w:val="00E34771"/>
    <w:rsid w:val="00E7564E"/>
    <w:rsid w:val="00E7757C"/>
    <w:rsid w:val="00E905ED"/>
    <w:rsid w:val="00EA76CB"/>
    <w:rsid w:val="00EB2467"/>
    <w:rsid w:val="00EC5EFD"/>
    <w:rsid w:val="00EC6DF3"/>
    <w:rsid w:val="00EE0311"/>
    <w:rsid w:val="00EE3B26"/>
    <w:rsid w:val="00EF21C9"/>
    <w:rsid w:val="00EF4585"/>
    <w:rsid w:val="00F1370A"/>
    <w:rsid w:val="00F317CA"/>
    <w:rsid w:val="00F54F96"/>
    <w:rsid w:val="00F7456A"/>
    <w:rsid w:val="00F9669D"/>
    <w:rsid w:val="00FA2571"/>
    <w:rsid w:val="00FA5369"/>
    <w:rsid w:val="00FC61CF"/>
    <w:rsid w:val="00FD3305"/>
    <w:rsid w:val="00FE626A"/>
    <w:rsid w:val="00FF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A214F"/>
  <w15:chartTrackingRefBased/>
  <w15:docId w15:val="{44724932-F913-4B76-B7D5-2130507F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1895"/>
    <w:pPr>
      <w:spacing w:after="240"/>
    </w:pPr>
    <w:rPr>
      <w:sz w:val="24"/>
      <w:szCs w:val="24"/>
    </w:rPr>
  </w:style>
  <w:style w:type="paragraph" w:styleId="Heading2">
    <w:name w:val="heading 2"/>
    <w:basedOn w:val="Normal"/>
    <w:next w:val="Normal"/>
    <w:qFormat/>
    <w:rsid w:val="003D5A25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7096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autoRedefine/>
    <w:rsid w:val="00E12E5B"/>
    <w:pPr>
      <w:numPr>
        <w:numId w:val="4"/>
      </w:numPr>
    </w:pPr>
    <w:rPr>
      <w:rFonts w:ascii="Lucida Console" w:hAnsi="Lucida Console"/>
      <w:sz w:val="20"/>
      <w:szCs w:val="20"/>
      <w:lang w:eastAsia="en-US"/>
    </w:rPr>
  </w:style>
  <w:style w:type="character" w:customStyle="1" w:styleId="Codeword">
    <w:name w:val="Codeword"/>
    <w:basedOn w:val="DefaultParagraphFont"/>
    <w:rsid w:val="003D5A25"/>
    <w:rPr>
      <w:rFonts w:ascii="Lucida Console" w:hAnsi="Lucida Console"/>
      <w:sz w:val="20"/>
      <w:szCs w:val="20"/>
    </w:rPr>
  </w:style>
  <w:style w:type="paragraph" w:customStyle="1" w:styleId="BookTitle">
    <w:name w:val="BookTitle"/>
    <w:basedOn w:val="Normal"/>
    <w:next w:val="BookAuthor"/>
    <w:rsid w:val="003D5A25"/>
    <w:pPr>
      <w:spacing w:after="360"/>
      <w:jc w:val="center"/>
    </w:pPr>
    <w:rPr>
      <w:sz w:val="36"/>
      <w:szCs w:val="32"/>
    </w:rPr>
  </w:style>
  <w:style w:type="paragraph" w:customStyle="1" w:styleId="BookAuthor">
    <w:name w:val="Book Author"/>
    <w:basedOn w:val="Normal"/>
    <w:rsid w:val="003D5A25"/>
    <w:pPr>
      <w:spacing w:after="360"/>
      <w:jc w:val="center"/>
    </w:pPr>
    <w:rPr>
      <w:sz w:val="32"/>
      <w:szCs w:val="32"/>
    </w:rPr>
  </w:style>
  <w:style w:type="paragraph" w:customStyle="1" w:styleId="OrdinaryParagraph">
    <w:name w:val="Ordinary Paragraph"/>
    <w:basedOn w:val="Normal"/>
    <w:rsid w:val="003D5A25"/>
    <w:pPr>
      <w:ind w:firstLine="851"/>
      <w:jc w:val="both"/>
    </w:pPr>
  </w:style>
  <w:style w:type="paragraph" w:customStyle="1" w:styleId="FirstParagraph">
    <w:name w:val="First Paragraph"/>
    <w:basedOn w:val="OrdinaryParagraph"/>
    <w:next w:val="OrdinaryParagraph"/>
    <w:rsid w:val="003D5A25"/>
    <w:pPr>
      <w:ind w:firstLine="0"/>
    </w:pPr>
  </w:style>
  <w:style w:type="paragraph" w:customStyle="1" w:styleId="SubSubHeading">
    <w:name w:val="Sub Sub Heading"/>
    <w:basedOn w:val="Normal"/>
    <w:rsid w:val="003D5A25"/>
    <w:pPr>
      <w:numPr>
        <w:ilvl w:val="3"/>
        <w:numId w:val="29"/>
      </w:numPr>
      <w:outlineLvl w:val="3"/>
    </w:pPr>
    <w:rPr>
      <w:i/>
      <w:sz w:val="28"/>
      <w:szCs w:val="28"/>
    </w:rPr>
  </w:style>
  <w:style w:type="paragraph" w:customStyle="1" w:styleId="SubHeading">
    <w:name w:val="Sub Heading"/>
    <w:basedOn w:val="TopHeading"/>
    <w:next w:val="FirstParagraph"/>
    <w:rsid w:val="003D5A25"/>
    <w:pPr>
      <w:numPr>
        <w:ilvl w:val="2"/>
        <w:numId w:val="29"/>
      </w:numPr>
      <w:outlineLvl w:val="2"/>
    </w:pPr>
    <w:rPr>
      <w:sz w:val="28"/>
    </w:rPr>
  </w:style>
  <w:style w:type="paragraph" w:customStyle="1" w:styleId="TopHeading">
    <w:name w:val="Top Heading"/>
    <w:basedOn w:val="Normal"/>
    <w:next w:val="FirstParagraph"/>
    <w:rsid w:val="003D5A25"/>
    <w:pPr>
      <w:outlineLvl w:val="1"/>
    </w:pPr>
    <w:rPr>
      <w:sz w:val="32"/>
      <w:szCs w:val="32"/>
    </w:rPr>
  </w:style>
  <w:style w:type="paragraph" w:customStyle="1" w:styleId="ChapterTitle">
    <w:name w:val="Chapter Title"/>
    <w:basedOn w:val="TopHeading"/>
    <w:next w:val="FirstParagraph"/>
    <w:rsid w:val="003D5A25"/>
    <w:pPr>
      <w:pageBreakBefore/>
      <w:numPr>
        <w:numId w:val="29"/>
      </w:numPr>
      <w:outlineLvl w:val="0"/>
    </w:pPr>
  </w:style>
  <w:style w:type="paragraph" w:styleId="Header">
    <w:name w:val="header"/>
    <w:basedOn w:val="Normal"/>
    <w:rsid w:val="000709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7096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70969"/>
  </w:style>
  <w:style w:type="paragraph" w:styleId="BalloonText">
    <w:name w:val="Balloon Text"/>
    <w:basedOn w:val="Normal"/>
    <w:link w:val="BalloonTextChar"/>
    <w:rsid w:val="00623B0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3B0F"/>
    <w:rPr>
      <w:rFonts w:ascii="Tahoma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3333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A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doras.dcu.ie/23599/1/Backtranslation_Gaelic_languages.pdf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mt-eu.hosted.exlibrisgroup.com/permalink/f/1aeuh09/TN_springer_jour10.1007/s10590-017-9203-5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earngaelic.ne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mt-eu.hosted.exlibrisgroup.com/permalink/f/1aeuh09/TN_proquest2229493935" TargetMode="External"/><Relationship Id="rId5" Type="http://schemas.openxmlformats.org/officeDocument/2006/relationships/styles" Target="styles.xml"/><Relationship Id="rId15" Type="http://schemas.openxmlformats.org/officeDocument/2006/relationships/hyperlink" Target="http://opus.nlpl.eu/" TargetMode="External"/><Relationship Id="rId10" Type="http://schemas.openxmlformats.org/officeDocument/2006/relationships/hyperlink" Target="https://arxiv.org/pdf/1609.08144.pdf%20(7.pdf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cs.cmu.edu/~alavie/papers/GALE-book-Ch5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chcomp\socoffice\Honours\Marking%20sheets\Sept%202009%20documentation\SOC10101\IPO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CA8E513E078847978DA149E6C0C3C3" ma:contentTypeVersion="10" ma:contentTypeDescription="Create a new document." ma:contentTypeScope="" ma:versionID="c49806f9105f038e6493541618e6dd39">
  <xsd:schema xmlns:xsd="http://www.w3.org/2001/XMLSchema" xmlns:xs="http://www.w3.org/2001/XMLSchema" xmlns:p="http://schemas.microsoft.com/office/2006/metadata/properties" xmlns:ns3="279e69cd-3151-41c1-9a6d-b4ee339dcf44" xmlns:ns4="a8925719-8aa4-45ef-b53e-9e92945efa51" targetNamespace="http://schemas.microsoft.com/office/2006/metadata/properties" ma:root="true" ma:fieldsID="040afcb11ebfd1adb3aa164b35268d7b" ns3:_="" ns4:_="">
    <xsd:import namespace="279e69cd-3151-41c1-9a6d-b4ee339dcf44"/>
    <xsd:import namespace="a8925719-8aa4-45ef-b53e-9e92945efa5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e69cd-3151-41c1-9a6d-b4ee339dcf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25719-8aa4-45ef-b53e-9e92945efa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D03CA3-0F30-4604-8BE2-B5BD84373A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3808EB-8ED7-4401-9E47-45B44E3092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9e69cd-3151-41c1-9a6d-b4ee339dcf44"/>
    <ds:schemaRef ds:uri="a8925719-8aa4-45ef-b53e-9e92945efa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1BFE9A-2491-4AD5-B455-A301BF0883D2}">
  <ds:schemaRefs>
    <ds:schemaRef ds:uri="http://schemas.openxmlformats.org/package/2006/metadata/core-properties"/>
    <ds:schemaRef ds:uri="http://purl.org/dc/dcmitype/"/>
    <ds:schemaRef ds:uri="a8925719-8aa4-45ef-b53e-9e92945efa51"/>
    <ds:schemaRef ds:uri="279e69cd-3151-41c1-9a6d-b4ee339dcf44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IPO_template</Template>
  <TotalTime>415</TotalTime>
  <Pages>2</Pages>
  <Words>651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CO42019 Initial Project Overview</vt:lpstr>
    </vt:vector>
  </TitlesOfParts>
  <Company>Napier University</Company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Project Overview</dc:title>
  <dc:subject/>
  <dc:creator/>
  <cp:keywords/>
  <dc:description/>
  <cp:lastModifiedBy>Alex McGill</cp:lastModifiedBy>
  <cp:revision>239</cp:revision>
  <cp:lastPrinted>2019-09-30T11:49:00Z</cp:lastPrinted>
  <dcterms:created xsi:type="dcterms:W3CDTF">2019-09-22T10:24:00Z</dcterms:created>
  <dcterms:modified xsi:type="dcterms:W3CDTF">2019-10-08T11:00:00Z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0x01010081CA8E513E078847978DA149E6C0C3C3</vt:lpwstr>
  </property>
</Properties>
</file>